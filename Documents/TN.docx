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3780"/>
        <w:gridCol w:w="6732"/>
      </w:tblGrid>
      <w:tr w:rsidR="002C2CDD" w:rsidRPr="00906BEE" w14:paraId="2FF6B65D" w14:textId="77777777" w:rsidTr="00EF7CC9">
        <w:tc>
          <w:tcPr>
            <w:tcW w:w="3780" w:type="dxa"/>
            <w:tcMar>
              <w:top w:w="504" w:type="dxa"/>
              <w:right w:w="720" w:type="dxa"/>
            </w:tcMar>
          </w:tcPr>
          <w:p w14:paraId="3F691C89" w14:textId="20A0182A" w:rsidR="00523479" w:rsidRPr="00906BEE" w:rsidRDefault="00E02DCD" w:rsidP="00523479">
            <w:pPr>
              <w:pStyle w:val="Initials"/>
            </w:pPr>
            <w:r w:rsidRPr="00906BEE">
              <w:rPr>
                <w:noProof/>
              </w:rPr>
              <mc:AlternateContent>
                <mc:Choice Requires="wpg">
                  <w:drawing>
                    <wp:anchor distT="0" distB="0" distL="114300" distR="114300" simplePos="0" relativeHeight="251658240" behindDoc="1" locked="1" layoutInCell="1" allowOverlap="1" wp14:anchorId="03AC239B" wp14:editId="7DDE9652">
                      <wp:simplePos x="0" y="0"/>
                      <wp:positionH relativeFrom="column">
                        <wp:align>left</wp:align>
                      </wp:positionH>
                      <wp:positionV relativeFrom="page">
                        <wp:posOffset>-484505</wp:posOffset>
                      </wp:positionV>
                      <wp:extent cx="6665976" cy="1810512"/>
                      <wp:effectExtent l="0" t="0" r="0" b="0"/>
                      <wp:wrapNone/>
                      <wp:docPr id="1" name="Group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429C8266" id="Group 1" o:spid="_x0000_s1026" alt="&quot;&quot;" style="position:absolute;margin-left:0;margin-top:-38.15pt;width:524.9pt;height:142.55pt;z-index:-251658240;mso-width-percent:858;mso-height-percent:180;mso-position-horizontal:left;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r w:rsidR="00316094">
              <w:t>TN</w:t>
            </w:r>
          </w:p>
          <w:p w14:paraId="3E7895B4" w14:textId="77777777" w:rsidR="00A50939" w:rsidRPr="00906BEE" w:rsidRDefault="008D6FAF" w:rsidP="007569C1">
            <w:pPr>
              <w:pStyle w:val="Heading3"/>
            </w:pPr>
            <w:sdt>
              <w:sdtPr>
                <w:alias w:val="Objective:"/>
                <w:tag w:val="Objective:"/>
                <w:id w:val="319159961"/>
                <w:placeholder>
                  <w:docPart w:val="94F8119817B3496AA44B0EC56B7AF64E"/>
                </w:placeholder>
                <w:temporary/>
                <w:showingPlcHdr/>
                <w15:appearance w15:val="hidden"/>
              </w:sdtPr>
              <w:sdtEndPr/>
              <w:sdtContent>
                <w:r w:rsidR="00E12C60" w:rsidRPr="00906BEE">
                  <w:t>Objective</w:t>
                </w:r>
              </w:sdtContent>
            </w:sdt>
          </w:p>
          <w:p w14:paraId="56FFB4B5" w14:textId="639625E2" w:rsidR="008C7424" w:rsidRPr="008C7424" w:rsidRDefault="004F7D9D" w:rsidP="008C7424">
            <w:r>
              <w:t xml:space="preserve">To </w:t>
            </w:r>
            <w:r w:rsidR="000A724A">
              <w:t>secure</w:t>
            </w:r>
            <w:r>
              <w:t xml:space="preserve"> a position that challenges me and provides me the opportunity to reach my full potential professionally and personally</w:t>
            </w:r>
            <w:r w:rsidR="000A724A">
              <w:t>. I offer</w:t>
            </w:r>
            <w:r w:rsidR="008F5085">
              <w:t xml:space="preserve"> sound</w:t>
            </w:r>
            <w:r w:rsidR="007D796A">
              <w:t xml:space="preserve"> software development skills</w:t>
            </w:r>
            <w:r w:rsidR="00BB492D">
              <w:t xml:space="preserve">                       </w:t>
            </w:r>
            <w:r w:rsidR="006E02C0">
              <w:t xml:space="preserve"> </w:t>
            </w:r>
            <w:r w:rsidR="008C7424">
              <w:t>with thought leadership and integrity, excellent interpersonal, oral and written communication and presentation skills, functioning well both independently and collaboratively with an outgoing personality. My goal is to be an asset.</w:t>
            </w:r>
          </w:p>
          <w:p w14:paraId="28EFB58C" w14:textId="77777777" w:rsidR="002C2CDD" w:rsidRPr="00906BEE" w:rsidRDefault="008D6FAF" w:rsidP="007569C1">
            <w:pPr>
              <w:pStyle w:val="Heading3"/>
            </w:pPr>
            <w:sdt>
              <w:sdtPr>
                <w:alias w:val="Skills:"/>
                <w:tag w:val="Skills:"/>
                <w:id w:val="1490835561"/>
                <w:placeholder>
                  <w:docPart w:val="68961A3B27DB49EDAE5DADFFA3DDD4AE"/>
                </w:placeholder>
                <w:temporary/>
                <w:showingPlcHdr/>
                <w15:appearance w15:val="hidden"/>
              </w:sdtPr>
              <w:sdtEndPr/>
              <w:sdtContent>
                <w:r w:rsidR="002C2CDD" w:rsidRPr="00906BEE">
                  <w:t>Skills</w:t>
                </w:r>
              </w:sdtContent>
            </w:sdt>
          </w:p>
          <w:p w14:paraId="0F148AE9" w14:textId="77777777" w:rsidR="00741125" w:rsidRPr="00421651" w:rsidRDefault="00106A14" w:rsidP="00741125">
            <w:r>
              <w:rPr>
                <w:noProof/>
              </w:rPr>
              <w:drawing>
                <wp:inline distT="0" distB="0" distL="0" distR="0" wp14:anchorId="4C893C30" wp14:editId="4CFE4090">
                  <wp:extent cx="2028825" cy="423862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c>
          <w:tcPr>
            <w:tcW w:w="6732"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6732"/>
            </w:tblGrid>
            <w:tr w:rsidR="00C612DA" w:rsidRPr="00906BEE" w14:paraId="2223E2E6" w14:textId="77777777" w:rsidTr="00823C54">
              <w:trPr>
                <w:trHeight w:hRule="exact" w:val="1296"/>
              </w:trPr>
              <w:tc>
                <w:tcPr>
                  <w:tcW w:w="6055" w:type="dxa"/>
                  <w:vAlign w:val="center"/>
                </w:tcPr>
                <w:p w14:paraId="0774AD2A" w14:textId="05B9ED63" w:rsidR="00906BEE" w:rsidRPr="00906BEE" w:rsidRDefault="008D6FAF" w:rsidP="008C7424">
                  <w:pPr>
                    <w:pStyle w:val="Heading1"/>
                  </w:pPr>
                  <w:sdt>
                    <w:sdtPr>
                      <w:alias w:val="Enter your name:"/>
                      <w:tag w:val="Enter your name:"/>
                      <w:id w:val="-296147368"/>
                      <w:placeholder>
                        <w:docPart w:val="729E8CCAB4B141319AD56468F1BC4CEA"/>
                      </w:placeholder>
                      <w15:dataBinding w:prefixMappings="xmlns:ns0='http://schemas.microsoft.com/temp/samples' " w:xpath="/ns0:employees[1]/ns0:employee[1]/ns0:Address[1]" w:storeItemID="{00000000-0000-0000-0000-000000000000}"/>
                      <w15:appearance w15:val="hidden"/>
                    </w:sdtPr>
                    <w:sdtEndPr/>
                    <w:sdtContent>
                      <w:r w:rsidR="00316094">
                        <w:t>THandile Novuka</w:t>
                      </w:r>
                    </w:sdtContent>
                  </w:sdt>
                </w:p>
              </w:tc>
            </w:tr>
          </w:tbl>
          <w:p w14:paraId="55C465B3" w14:textId="77777777" w:rsidR="002C2CDD" w:rsidRPr="00906BEE" w:rsidRDefault="008D6FAF" w:rsidP="007569C1">
            <w:pPr>
              <w:pStyle w:val="Heading3"/>
            </w:pPr>
            <w:sdt>
              <w:sdtPr>
                <w:alias w:val="Experience:"/>
                <w:tag w:val="Experience:"/>
                <w:id w:val="1217937480"/>
                <w:placeholder>
                  <w:docPart w:val="A26F99D1B5D549F49A1C6E02ED03437D"/>
                </w:placeholder>
                <w:temporary/>
                <w:showingPlcHdr/>
                <w15:appearance w15:val="hidden"/>
              </w:sdtPr>
              <w:sdtEndPr/>
              <w:sdtContent>
                <w:r w:rsidR="002C2CDD" w:rsidRPr="00906BEE">
                  <w:t>Experience</w:t>
                </w:r>
              </w:sdtContent>
            </w:sdt>
          </w:p>
          <w:p w14:paraId="5BD72545" w14:textId="6B18CA25" w:rsidR="00316094" w:rsidRPr="00906BEE" w:rsidRDefault="00316094" w:rsidP="007569C1">
            <w:pPr>
              <w:pStyle w:val="Heading4"/>
            </w:pPr>
            <w:r>
              <w:t>customer Service and sales Representitive</w:t>
            </w:r>
            <w:r w:rsidR="002C2CDD" w:rsidRPr="00906BEE">
              <w:t xml:space="preserve"> • </w:t>
            </w:r>
            <w:r>
              <w:t>CCI, UMhlanga</w:t>
            </w:r>
            <w:r w:rsidR="002C2CDD" w:rsidRPr="00906BEE">
              <w:t xml:space="preserve"> • </w:t>
            </w:r>
            <w:r>
              <w:t>September 2017</w:t>
            </w:r>
            <w:r w:rsidR="00F47E97" w:rsidRPr="00906BEE">
              <w:t xml:space="preserve"> – </w:t>
            </w:r>
            <w:r w:rsidR="00B601C0">
              <w:t>april</w:t>
            </w:r>
            <w:r>
              <w:t xml:space="preserve"> 2018</w:t>
            </w:r>
          </w:p>
          <w:p w14:paraId="0CCA007D" w14:textId="5B8CF21A" w:rsidR="002C2CDD" w:rsidRPr="00906BEE" w:rsidRDefault="00D70966" w:rsidP="007569C1">
            <w:r>
              <w:t>Campaign – Foxtel. Courteously answering calls and responding to customer queries, evaluating and providing logical solutions to customers’ issues, coordinate with sales and technical team to</w:t>
            </w:r>
            <w:r w:rsidR="00385000">
              <w:t xml:space="preserve"> provide service and deliver products on time and generating customer interest in services and products provided by Foxtel.</w:t>
            </w:r>
          </w:p>
          <w:p w14:paraId="3C816D2A" w14:textId="062E9A47" w:rsidR="002C2CDD" w:rsidRPr="00906BEE" w:rsidRDefault="00316094" w:rsidP="007569C1">
            <w:pPr>
              <w:pStyle w:val="Heading4"/>
            </w:pPr>
            <w:r>
              <w:t>Administrator</w:t>
            </w:r>
            <w:r w:rsidR="00CF5AAF">
              <w:t xml:space="preserve"> &amp; general Manager</w:t>
            </w:r>
            <w:r w:rsidR="002C2CDD" w:rsidRPr="00906BEE">
              <w:t xml:space="preserve"> • </w:t>
            </w:r>
            <w:r>
              <w:t>Amasenti Amahle Enterprises</w:t>
            </w:r>
            <w:r w:rsidR="002C2CDD" w:rsidRPr="00906BEE">
              <w:t xml:space="preserve"> • </w:t>
            </w:r>
            <w:r>
              <w:t>june 2018</w:t>
            </w:r>
            <w:r w:rsidR="00F47E97" w:rsidRPr="00906BEE">
              <w:t xml:space="preserve"> – </w:t>
            </w:r>
            <w:r>
              <w:t>june 2019</w:t>
            </w:r>
          </w:p>
          <w:p w14:paraId="4C45AF1C" w14:textId="78CC57DF" w:rsidR="002C2CDD" w:rsidRPr="00906BEE" w:rsidRDefault="00045235" w:rsidP="007569C1">
            <w:r>
              <w:t>Cement Block Manufacturer - Worked in a team of 5 individuals where my duties were c</w:t>
            </w:r>
            <w:r w:rsidR="00385000">
              <w:t xml:space="preserve">oordinating office activities and operations  to secure efficiency and compliance to the company’s policies, </w:t>
            </w:r>
            <w:r>
              <w:t>managing</w:t>
            </w:r>
            <w:r w:rsidR="00385000">
              <w:t xml:space="preserve"> agendas</w:t>
            </w:r>
            <w:r>
              <w:t xml:space="preserve"> and travel arrangements for upper management and managing phone calls and responding to emails.</w:t>
            </w:r>
          </w:p>
          <w:p w14:paraId="285BB09F" w14:textId="77777777" w:rsidR="002C2CDD" w:rsidRPr="00906BEE" w:rsidRDefault="008D6FAF" w:rsidP="007569C1">
            <w:pPr>
              <w:pStyle w:val="Heading3"/>
            </w:pPr>
            <w:sdt>
              <w:sdtPr>
                <w:alias w:val="Education:"/>
                <w:tag w:val="Education:"/>
                <w:id w:val="1349516922"/>
                <w:placeholder>
                  <w:docPart w:val="5967E67A39AA4BACA4027092C2B346F6"/>
                </w:placeholder>
                <w:temporary/>
                <w:showingPlcHdr/>
                <w15:appearance w15:val="hidden"/>
              </w:sdtPr>
              <w:sdtEndPr/>
              <w:sdtContent>
                <w:r w:rsidR="002C2CDD" w:rsidRPr="00906BEE">
                  <w:t>Education</w:t>
                </w:r>
              </w:sdtContent>
            </w:sdt>
          </w:p>
          <w:p w14:paraId="5837076B" w14:textId="222D5C38" w:rsidR="00421651" w:rsidRPr="00421651" w:rsidRDefault="00316094" w:rsidP="007569C1">
            <w:pPr>
              <w:pStyle w:val="Heading4"/>
            </w:pPr>
            <w:r>
              <w:t>National Diploma Information Technology</w:t>
            </w:r>
            <w:r w:rsidR="002C2CDD" w:rsidRPr="00906BEE">
              <w:t xml:space="preserve"> • </w:t>
            </w:r>
            <w:r>
              <w:t>2014 – not complete</w:t>
            </w:r>
            <w:r w:rsidR="002C2CDD" w:rsidRPr="00906BEE">
              <w:t xml:space="preserve"> • </w:t>
            </w:r>
            <w:r>
              <w:t>Dur</w:t>
            </w:r>
            <w:r w:rsidR="00D611AB">
              <w:t>Ban university of TechNology</w:t>
            </w:r>
          </w:p>
          <w:p w14:paraId="2CF14635" w14:textId="0B59DCE9" w:rsidR="00421651" w:rsidRPr="00906BEE" w:rsidRDefault="00421651" w:rsidP="007569C1">
            <w:pPr>
              <w:pStyle w:val="Heading4"/>
            </w:pPr>
          </w:p>
          <w:p w14:paraId="6EB84E4E" w14:textId="66FBD142" w:rsidR="002C2CDD" w:rsidRPr="00906BEE" w:rsidRDefault="00D611AB" w:rsidP="007569C1">
            <w:pPr>
              <w:pStyle w:val="Heading4"/>
            </w:pPr>
            <w:r>
              <w:t>National Senior Certificate</w:t>
            </w:r>
            <w:r w:rsidR="002C2CDD" w:rsidRPr="00906BEE">
              <w:t xml:space="preserve"> •</w:t>
            </w:r>
            <w:r>
              <w:t>2013</w:t>
            </w:r>
            <w:r w:rsidR="002C2CDD" w:rsidRPr="00906BEE">
              <w:t xml:space="preserve"> • </w:t>
            </w:r>
            <w:r>
              <w:t>Ki</w:t>
            </w:r>
            <w:r w:rsidR="00CF5AAF">
              <w:t>ng edward highschool</w:t>
            </w:r>
          </w:p>
          <w:p w14:paraId="724F7098" w14:textId="3BA371D8" w:rsidR="00421651" w:rsidRPr="00906BEE" w:rsidRDefault="00421651" w:rsidP="00421651">
            <w:r>
              <w:t xml:space="preserve">Passed with </w:t>
            </w:r>
            <w:r w:rsidR="008143B2">
              <w:t>bachelor’s degree</w:t>
            </w:r>
            <w:r>
              <w:t>, 1 Distinction – Mathematics, Physical Sciences, Engineering Graphics and Design, Geography, English Home Language, Afrikaans First Additional Language, Life Orientation.</w:t>
            </w:r>
          </w:p>
          <w:p w14:paraId="2FA108DD" w14:textId="345F3AB4" w:rsidR="002C2CDD" w:rsidRPr="00906BEE" w:rsidRDefault="002C2CDD" w:rsidP="007569C1"/>
          <w:p w14:paraId="4FDDC9F2" w14:textId="31C72CAD" w:rsidR="002C2CDD" w:rsidRPr="00906BEE" w:rsidRDefault="008D6FAF" w:rsidP="007569C1">
            <w:pPr>
              <w:pStyle w:val="Heading3"/>
            </w:pPr>
            <w:sdt>
              <w:sdtPr>
                <w:alias w:val="Volunteer Experience or Leadership:"/>
                <w:tag w:val="Volunteer Experience or Leadership:"/>
                <w:id w:val="-1093778966"/>
                <w:placeholder>
                  <w:docPart w:val="DA474AE99A8F451B8B74298D1480006D"/>
                </w:placeholder>
                <w:temporary/>
                <w:showingPlcHdr/>
                <w15:appearance w15:val="hidden"/>
              </w:sdtPr>
              <w:sdtEndPr/>
              <w:sdtContent>
                <w:r w:rsidR="002C2CDD" w:rsidRPr="00906BEE">
                  <w:t>Volunteer Experience or Leadership</w:t>
                </w:r>
              </w:sdtContent>
            </w:sdt>
          </w:p>
          <w:p w14:paraId="7B6979D5" w14:textId="77777777" w:rsidR="00741125" w:rsidRDefault="00CF5AAF" w:rsidP="00106A14">
            <w:pPr>
              <w:jc w:val="center"/>
            </w:pPr>
            <w:r>
              <w:t>20</w:t>
            </w:r>
            <w:r w:rsidR="00106A14">
              <w:t>1</w:t>
            </w:r>
            <w:r>
              <w:t>3 July 18 - Old</w:t>
            </w:r>
            <w:r w:rsidR="00106A14">
              <w:t>-A</w:t>
            </w:r>
            <w:r>
              <w:t>ge</w:t>
            </w:r>
            <w:r w:rsidR="00106A14">
              <w:t>-H</w:t>
            </w:r>
            <w:r>
              <w:t xml:space="preserve">ome refurbishment at </w:t>
            </w:r>
            <w:proofErr w:type="spellStart"/>
            <w:r>
              <w:t>Magadla</w:t>
            </w:r>
            <w:proofErr w:type="spellEnd"/>
            <w:r>
              <w:t xml:space="preserve"> Village in the outskirts of</w:t>
            </w:r>
            <w:r w:rsidR="00106A14">
              <w:t xml:space="preserve"> </w:t>
            </w:r>
            <w:proofErr w:type="spellStart"/>
            <w:r w:rsidR="00106A14">
              <w:t>Matatiele</w:t>
            </w:r>
            <w:proofErr w:type="spellEnd"/>
            <w:r w:rsidR="00106A14">
              <w:t>, Eastern Cape.</w:t>
            </w:r>
          </w:p>
          <w:p w14:paraId="3089E528" w14:textId="77777777" w:rsidR="00AA022F" w:rsidRDefault="00AA022F" w:rsidP="00106A14">
            <w:pPr>
              <w:jc w:val="center"/>
            </w:pPr>
          </w:p>
          <w:p w14:paraId="7F319785" w14:textId="77777777" w:rsidR="00AA022F" w:rsidRDefault="00AA022F" w:rsidP="00106A14">
            <w:pPr>
              <w:jc w:val="center"/>
            </w:pPr>
          </w:p>
          <w:p w14:paraId="25233C2D" w14:textId="4732488B" w:rsidR="00AA022F" w:rsidRDefault="008C7424" w:rsidP="00CC3A71">
            <w:pPr>
              <w:rPr>
                <w:rFonts w:asciiTheme="majorHAnsi" w:hAnsiTheme="majorHAnsi"/>
                <w:sz w:val="32"/>
                <w:szCs w:val="32"/>
              </w:rPr>
            </w:pPr>
            <w:r w:rsidRPr="00CC3A71">
              <w:rPr>
                <w:rFonts w:asciiTheme="majorHAnsi" w:hAnsiTheme="majorHAnsi"/>
                <w:sz w:val="32"/>
                <w:szCs w:val="32"/>
              </w:rPr>
              <w:t>R</w:t>
            </w:r>
            <w:r w:rsidR="00B601C0">
              <w:rPr>
                <w:rFonts w:asciiTheme="majorHAnsi" w:hAnsiTheme="majorHAnsi"/>
                <w:sz w:val="32"/>
                <w:szCs w:val="32"/>
              </w:rPr>
              <w:t>EFERENCES</w:t>
            </w:r>
          </w:p>
          <w:p w14:paraId="45568008" w14:textId="6C4CDD5B" w:rsidR="00CC3A71" w:rsidRPr="00CC3A71" w:rsidRDefault="00CC3A71" w:rsidP="00CC3A71">
            <w:pPr>
              <w:pBdr>
                <w:bottom w:val="single" w:sz="12" w:space="1" w:color="EA4E4E" w:themeColor="accent1"/>
              </w:pBdr>
              <w:tabs>
                <w:tab w:val="left" w:pos="1440"/>
                <w:tab w:val="left" w:pos="5652"/>
              </w:tabs>
              <w:rPr>
                <w:rFonts w:asciiTheme="majorHAnsi" w:hAnsiTheme="majorHAnsi"/>
                <w:sz w:val="16"/>
                <w:szCs w:val="16"/>
              </w:rPr>
            </w:pPr>
            <w:r>
              <w:rPr>
                <w:rFonts w:asciiTheme="majorHAnsi" w:hAnsiTheme="majorHAnsi"/>
                <w:sz w:val="16"/>
                <w:szCs w:val="16"/>
              </w:rPr>
              <w:tab/>
            </w:r>
            <w:r>
              <w:rPr>
                <w:rFonts w:asciiTheme="majorHAnsi" w:hAnsiTheme="majorHAnsi"/>
                <w:sz w:val="16"/>
                <w:szCs w:val="16"/>
              </w:rPr>
              <w:tab/>
            </w:r>
          </w:p>
          <w:p w14:paraId="4462F48A" w14:textId="572FB759" w:rsidR="00CC3A71" w:rsidRPr="00AB1D7B" w:rsidRDefault="00CC3A71" w:rsidP="00CC3A71">
            <w:pPr>
              <w:tabs>
                <w:tab w:val="left" w:pos="1344"/>
              </w:tabs>
              <w:rPr>
                <w:sz w:val="32"/>
                <w:szCs w:val="32"/>
              </w:rPr>
            </w:pPr>
          </w:p>
          <w:p w14:paraId="52D2403D" w14:textId="2AAE3E8B" w:rsidR="00CC3A71" w:rsidRPr="00BB7D63" w:rsidRDefault="00AB1D7B" w:rsidP="00CC3A71">
            <w:pPr>
              <w:tabs>
                <w:tab w:val="left" w:pos="1344"/>
              </w:tabs>
            </w:pPr>
            <w:r w:rsidRPr="00BB7D63">
              <w:t>CCI, Umhlanga.</w:t>
            </w:r>
          </w:p>
          <w:p w14:paraId="79A21CF4" w14:textId="74397EA2" w:rsidR="00AB1D7B" w:rsidRPr="00BB7D63" w:rsidRDefault="00AB1D7B" w:rsidP="00CC3A71">
            <w:pPr>
              <w:tabs>
                <w:tab w:val="left" w:pos="1344"/>
              </w:tabs>
            </w:pPr>
            <w:r w:rsidRPr="00BB7D63">
              <w:t>Address: 3 High Street, Umhlanga, Durban, 4319</w:t>
            </w:r>
          </w:p>
          <w:p w14:paraId="074A7FB9" w14:textId="151397F2" w:rsidR="00AB1D7B" w:rsidRPr="00BB7D63" w:rsidRDefault="00AB1D7B" w:rsidP="00CC3A71">
            <w:pPr>
              <w:tabs>
                <w:tab w:val="left" w:pos="1344"/>
              </w:tabs>
            </w:pPr>
            <w:r w:rsidRPr="00BB7D63">
              <w:t>Phone: 031 286 1600</w:t>
            </w:r>
          </w:p>
          <w:p w14:paraId="2BB8EC77" w14:textId="70546AFE" w:rsidR="00AB1D7B" w:rsidRPr="00BB7D63" w:rsidRDefault="00AB1D7B" w:rsidP="00CC3A71">
            <w:pPr>
              <w:tabs>
                <w:tab w:val="left" w:pos="1344"/>
              </w:tabs>
            </w:pPr>
          </w:p>
          <w:p w14:paraId="08F8E23F" w14:textId="28770168" w:rsidR="00AB1D7B" w:rsidRPr="00BB7D63" w:rsidRDefault="00AB1D7B" w:rsidP="00CC3A71">
            <w:pPr>
              <w:tabs>
                <w:tab w:val="left" w:pos="1344"/>
              </w:tabs>
            </w:pPr>
            <w:proofErr w:type="spellStart"/>
            <w:r w:rsidRPr="00BB7D63">
              <w:t>Amasenti</w:t>
            </w:r>
            <w:proofErr w:type="spellEnd"/>
            <w:r w:rsidRPr="00BB7D63">
              <w:t xml:space="preserve"> Amahle Enterprises</w:t>
            </w:r>
          </w:p>
          <w:p w14:paraId="220C5B1E" w14:textId="622B6DA6" w:rsidR="00AB1D7B" w:rsidRPr="00BB7D63" w:rsidRDefault="00AB1D7B" w:rsidP="00CC3A71">
            <w:pPr>
              <w:tabs>
                <w:tab w:val="left" w:pos="1344"/>
              </w:tabs>
            </w:pPr>
            <w:r w:rsidRPr="00BB7D63">
              <w:t xml:space="preserve">Address 756 </w:t>
            </w:r>
            <w:proofErr w:type="spellStart"/>
            <w:r w:rsidRPr="00BB7D63">
              <w:t>Maluti</w:t>
            </w:r>
            <w:proofErr w:type="spellEnd"/>
            <w:r w:rsidRPr="00BB7D63">
              <w:t xml:space="preserve"> Township, </w:t>
            </w:r>
            <w:proofErr w:type="spellStart"/>
            <w:r w:rsidRPr="00BB7D63">
              <w:t>Maluti</w:t>
            </w:r>
            <w:proofErr w:type="spellEnd"/>
            <w:r w:rsidRPr="00BB7D63">
              <w:t>, Eastern Cape, 4740</w:t>
            </w:r>
          </w:p>
          <w:p w14:paraId="371A5C5C" w14:textId="26C77EB2" w:rsidR="00AB1D7B" w:rsidRPr="00BB7D63" w:rsidRDefault="00AB1D7B" w:rsidP="00CC3A71">
            <w:pPr>
              <w:tabs>
                <w:tab w:val="left" w:pos="1344"/>
              </w:tabs>
            </w:pPr>
            <w:r w:rsidRPr="00BB7D63">
              <w:t xml:space="preserve">Phone: </w:t>
            </w:r>
            <w:r w:rsidR="00BB7D63" w:rsidRPr="00BB7D63">
              <w:t>063 894 5929</w:t>
            </w:r>
          </w:p>
          <w:p w14:paraId="0A992395" w14:textId="53C84098" w:rsidR="00CC3A71" w:rsidRPr="008C7424" w:rsidRDefault="00CC3A71" w:rsidP="00106A14">
            <w:pPr>
              <w:jc w:val="center"/>
              <w:rPr>
                <w:rFonts w:asciiTheme="majorHAnsi" w:hAnsiTheme="majorHAnsi"/>
              </w:rPr>
            </w:pPr>
          </w:p>
        </w:tc>
      </w:tr>
    </w:tbl>
    <w:p w14:paraId="26BEE035" w14:textId="77777777" w:rsidR="00C62C50" w:rsidRDefault="00C62C50" w:rsidP="00E22E87">
      <w:pPr>
        <w:pStyle w:val="NoSpacing"/>
      </w:pPr>
    </w:p>
    <w:sectPr w:rsidR="00C62C50" w:rsidSect="008143B2">
      <w:headerReference w:type="default" r:id="rId11"/>
      <w:footerReference w:type="default" r:id="rId12"/>
      <w:footerReference w:type="first" r:id="rId13"/>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AC0CA" w14:textId="77777777" w:rsidR="00F01EE2" w:rsidRDefault="00F01EE2" w:rsidP="00713050">
      <w:pPr>
        <w:spacing w:line="240" w:lineRule="auto"/>
      </w:pPr>
      <w:r>
        <w:separator/>
      </w:r>
    </w:p>
  </w:endnote>
  <w:endnote w:type="continuationSeparator" w:id="0">
    <w:p w14:paraId="20B6AE03" w14:textId="77777777" w:rsidR="00F01EE2" w:rsidRDefault="00F01EE2" w:rsidP="00713050">
      <w:pPr>
        <w:spacing w:line="240" w:lineRule="auto"/>
      </w:pPr>
      <w:r>
        <w:continuationSeparator/>
      </w:r>
    </w:p>
  </w:endnote>
  <w:endnote w:type="continuationNotice" w:id="1">
    <w:p w14:paraId="10C206B5" w14:textId="77777777" w:rsidR="00254547" w:rsidRDefault="0025454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61" w:type="pct"/>
      <w:tblLayout w:type="fixed"/>
      <w:tblLook w:val="04A0" w:firstRow="1" w:lastRow="0" w:firstColumn="1" w:lastColumn="0" w:noHBand="0" w:noVBand="1"/>
      <w:tblDescription w:val="Footer layout table"/>
    </w:tblPr>
    <w:tblGrid>
      <w:gridCol w:w="5216"/>
      <w:gridCol w:w="5214"/>
    </w:tblGrid>
    <w:tr w:rsidR="00BB7D63" w14:paraId="0ACA3DD7" w14:textId="77777777" w:rsidTr="00B601C0">
      <w:trPr>
        <w:trHeight w:val="876"/>
      </w:trPr>
      <w:tc>
        <w:tcPr>
          <w:tcW w:w="5216" w:type="dxa"/>
          <w:tcMar>
            <w:top w:w="648" w:type="dxa"/>
            <w:left w:w="115" w:type="dxa"/>
            <w:bottom w:w="0" w:type="dxa"/>
            <w:right w:w="115" w:type="dxa"/>
          </w:tcMar>
        </w:tcPr>
        <w:p w14:paraId="17D9A57F" w14:textId="77777777" w:rsidR="00BB7D63" w:rsidRDefault="00BB7D63" w:rsidP="00684488">
          <w:pPr>
            <w:pStyle w:val="Footer"/>
          </w:pPr>
          <w:r w:rsidRPr="00CA3DF1">
            <w:rPr>
              <w:noProof/>
            </w:rPr>
            <mc:AlternateContent>
              <mc:Choice Requires="wpg">
                <w:drawing>
                  <wp:inline distT="0" distB="0" distL="0" distR="0" wp14:anchorId="40C4B60E" wp14:editId="55890B87">
                    <wp:extent cx="329184" cy="329184"/>
                    <wp:effectExtent l="0" t="0" r="0" b="0"/>
                    <wp:docPr id="16"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63954" y="245845"/>
                                <a:ext cx="406667" cy="242889"/>
                                <a:chOff x="163954" y="245844"/>
                                <a:chExt cx="727861" cy="434726"/>
                              </a:xfrm>
                            </wpg:grpSpPr>
                            <wps:wsp>
                              <wps:cNvPr id="19" name="Freef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342435BC"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">
                    <o:lock v:ext="edit" aspectratio="t"/>
                    <v:oval id="Oval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fillcolor="#ea4e4e [3204]" stroked="f" strokeweight="1pt">
                      <v:stroke joinstyle="miter"/>
                    </v:oval>
                    <v:group id="Group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black [3213]" stroked="f" strokeweight="1pt"/>
                    </v:group>
                    <w10:anchorlock/>
                  </v:group>
                </w:pict>
              </mc:Fallback>
            </mc:AlternateContent>
          </w:r>
        </w:p>
      </w:tc>
      <w:tc>
        <w:tcPr>
          <w:tcW w:w="5214" w:type="dxa"/>
          <w:tcMar>
            <w:top w:w="648" w:type="dxa"/>
            <w:left w:w="115" w:type="dxa"/>
            <w:bottom w:w="0" w:type="dxa"/>
            <w:right w:w="115" w:type="dxa"/>
          </w:tcMar>
        </w:tcPr>
        <w:p w14:paraId="30A20361" w14:textId="77777777" w:rsidR="00BB7D63" w:rsidRDefault="00BB7D63" w:rsidP="00684488">
          <w:pPr>
            <w:pStyle w:val="Footer"/>
          </w:pPr>
          <w:r w:rsidRPr="00C2098A">
            <w:rPr>
              <w:noProof/>
            </w:rPr>
            <mc:AlternateContent>
              <mc:Choice Requires="wpg">
                <w:drawing>
                  <wp:inline distT="0" distB="0" distL="0" distR="0" wp14:anchorId="38F429A1" wp14:editId="09EDE89F">
                    <wp:extent cx="329184" cy="329184"/>
                    <wp:effectExtent l="0" t="0" r="13970" b="13970"/>
                    <wp:docPr id="9"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51E892A"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r>
    <w:tr w:rsidR="00BB7D63" w14:paraId="76C1F3F0" w14:textId="77777777" w:rsidTr="00B601C0">
      <w:trPr>
        <w:trHeight w:val="407"/>
      </w:trPr>
      <w:tc>
        <w:tcPr>
          <w:tcW w:w="5216" w:type="dxa"/>
          <w:tcMar>
            <w:top w:w="144" w:type="dxa"/>
            <w:left w:w="115" w:type="dxa"/>
            <w:right w:w="115" w:type="dxa"/>
          </w:tcMar>
        </w:tcPr>
        <w:p w14:paraId="0BB32153" w14:textId="1EDF99AE" w:rsidR="00BB7D63" w:rsidRPr="00CA3DF1" w:rsidRDefault="00BB7D63" w:rsidP="00811117">
          <w:pPr>
            <w:pStyle w:val="Footer"/>
          </w:pPr>
          <w:r>
            <w:t>thandileNovuka23@gmail.com</w:t>
          </w:r>
        </w:p>
      </w:tc>
      <w:tc>
        <w:tcPr>
          <w:tcW w:w="5214" w:type="dxa"/>
          <w:tcMar>
            <w:top w:w="144" w:type="dxa"/>
            <w:left w:w="115" w:type="dxa"/>
            <w:right w:w="115" w:type="dxa"/>
          </w:tcMar>
        </w:tcPr>
        <w:p w14:paraId="3A8F0847" w14:textId="6E05733B" w:rsidR="00BB7D63" w:rsidRPr="00C2098A" w:rsidRDefault="00BB7D63" w:rsidP="00811117">
          <w:pPr>
            <w:pStyle w:val="Footer"/>
          </w:pPr>
          <w:r>
            <w:t>0761972695</w:t>
          </w:r>
        </w:p>
      </w:tc>
    </w:tr>
  </w:tbl>
  <w:p w14:paraId="09B846EF" w14:textId="47414457" w:rsidR="00C2098A" w:rsidRDefault="00B601C0" w:rsidP="00B601C0">
    <w:pPr>
      <w:pStyle w:val="Footer"/>
      <w:jc w:val="left"/>
      <w:rPr>
        <w:noProof/>
      </w:rPr>
    </w:pPr>
    <w:r>
      <w:rPr>
        <w:noProof/>
      </w:rPr>
      <w:t xml:space="preserve">                                                                                                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4A0" w:firstRow="1" w:lastRow="0" w:firstColumn="1" w:lastColumn="0" w:noHBand="0" w:noVBand="1"/>
      <w:tblDescription w:val="Footer layout table for contact Information"/>
    </w:tblPr>
    <w:tblGrid>
      <w:gridCol w:w="5256"/>
      <w:gridCol w:w="5256"/>
    </w:tblGrid>
    <w:tr w:rsidR="008143B2" w14:paraId="031FF445" w14:textId="77777777" w:rsidTr="008143B2">
      <w:trPr>
        <w:trHeight w:val="64"/>
      </w:trPr>
      <w:tc>
        <w:tcPr>
          <w:tcW w:w="5256" w:type="dxa"/>
          <w:tcMar>
            <w:top w:w="648" w:type="dxa"/>
            <w:left w:w="115" w:type="dxa"/>
            <w:bottom w:w="0" w:type="dxa"/>
            <w:right w:w="115" w:type="dxa"/>
          </w:tcMar>
        </w:tcPr>
        <w:p w14:paraId="198764CC" w14:textId="77777777" w:rsidR="008143B2" w:rsidRDefault="008143B2" w:rsidP="00217980">
          <w:pPr>
            <w:pStyle w:val="Footer"/>
          </w:pPr>
          <w:r w:rsidRPr="00CA3DF1">
            <w:rPr>
              <w:noProof/>
            </w:rPr>
            <mc:AlternateContent>
              <mc:Choice Requires="wpg">
                <w:drawing>
                  <wp:inline distT="0" distB="0" distL="0" distR="0" wp14:anchorId="797F1161" wp14:editId="1ACAC009">
                    <wp:extent cx="329184" cy="329184"/>
                    <wp:effectExtent l="0" t="0" r="0" b="0"/>
                    <wp:docPr id="27" name="Group 10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89"/>
                                <a:chOff x="163954" y="245844"/>
                                <a:chExt cx="727861" cy="434726"/>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descr="email icon"/>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75A7548E" id="Group 102" o:spid="_x0000_s1026" alt="&quot;&quot;"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">
                    <o:lock v:ext="edit" aspectratio="t"/>
                    <v:oval id="Oval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fillcolor="#ea4e4e [3204]" stroked="f" strokeweight="1pt">
                      <v:stroke joinstyle="miter"/>
                    </v:oval>
                    <v:group id="Group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alt="email icon"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black [3213]" stroked="f" strokeweight="1pt"/>
                    </v:group>
                    <w10:anchorlock/>
                  </v:group>
                </w:pict>
              </mc:Fallback>
            </mc:AlternateContent>
          </w:r>
        </w:p>
      </w:tc>
      <w:tc>
        <w:tcPr>
          <w:tcW w:w="5256" w:type="dxa"/>
          <w:tcMar>
            <w:top w:w="648" w:type="dxa"/>
            <w:left w:w="115" w:type="dxa"/>
            <w:bottom w:w="0" w:type="dxa"/>
            <w:right w:w="115" w:type="dxa"/>
          </w:tcMar>
        </w:tcPr>
        <w:p w14:paraId="0645B29C" w14:textId="77777777" w:rsidR="008143B2" w:rsidRDefault="008143B2" w:rsidP="00217980">
          <w:pPr>
            <w:pStyle w:val="Footer"/>
          </w:pPr>
          <w:r w:rsidRPr="00C2098A">
            <w:rPr>
              <w:noProof/>
            </w:rPr>
            <mc:AlternateContent>
              <mc:Choice Requires="wpg">
                <w:drawing>
                  <wp:inline distT="0" distB="0" distL="0" distR="0" wp14:anchorId="7A3C97CC" wp14:editId="01987735">
                    <wp:extent cx="329184" cy="329184"/>
                    <wp:effectExtent l="0" t="0" r="13970" b="13970"/>
                    <wp:docPr id="37" name="Group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Telephone symbol" descr="Phone icon"/>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BBFFBAE" id="Group 10" o:spid="_x0000_s1026" alt="&quot;&quot;"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alt="Phone icon"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r>
    <w:tr w:rsidR="008143B2" w14:paraId="6E20D97B" w14:textId="77777777" w:rsidTr="008143B2">
      <w:trPr>
        <w:trHeight w:val="59"/>
      </w:trPr>
      <w:tc>
        <w:tcPr>
          <w:tcW w:w="5256" w:type="dxa"/>
          <w:tcMar>
            <w:top w:w="144" w:type="dxa"/>
            <w:left w:w="115" w:type="dxa"/>
            <w:right w:w="115" w:type="dxa"/>
          </w:tcMar>
        </w:tcPr>
        <w:p w14:paraId="7BEABCC6" w14:textId="7A52DACB" w:rsidR="008143B2" w:rsidRPr="00CA3DF1" w:rsidRDefault="008143B2" w:rsidP="003C5528">
          <w:pPr>
            <w:pStyle w:val="Footer"/>
          </w:pPr>
          <w:r>
            <w:t>ThandileNovuka23@gmail.com</w:t>
          </w:r>
        </w:p>
      </w:tc>
      <w:tc>
        <w:tcPr>
          <w:tcW w:w="5256" w:type="dxa"/>
          <w:tcMar>
            <w:top w:w="144" w:type="dxa"/>
            <w:left w:w="115" w:type="dxa"/>
            <w:right w:w="115" w:type="dxa"/>
          </w:tcMar>
        </w:tcPr>
        <w:p w14:paraId="2CEBE551" w14:textId="71DD8D4B" w:rsidR="008143B2" w:rsidRPr="00C2098A" w:rsidRDefault="008143B2" w:rsidP="00217980">
          <w:pPr>
            <w:pStyle w:val="Footer"/>
          </w:pPr>
          <w:r>
            <w:t>0761972695</w:t>
          </w:r>
        </w:p>
      </w:tc>
    </w:tr>
  </w:tbl>
  <w:p w14:paraId="7D443067" w14:textId="2A19B189" w:rsidR="00217980" w:rsidRDefault="00B601C0">
    <w:pPr>
      <w:pStyle w:val="Footer"/>
    </w:pPr>
    <w:r>
      <w:t>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35E2B" w14:textId="77777777" w:rsidR="00F01EE2" w:rsidRDefault="00F01EE2" w:rsidP="00713050">
      <w:pPr>
        <w:spacing w:line="240" w:lineRule="auto"/>
      </w:pPr>
      <w:r>
        <w:separator/>
      </w:r>
    </w:p>
  </w:footnote>
  <w:footnote w:type="continuationSeparator" w:id="0">
    <w:p w14:paraId="35B161EB" w14:textId="77777777" w:rsidR="00F01EE2" w:rsidRDefault="00F01EE2" w:rsidP="00713050">
      <w:pPr>
        <w:spacing w:line="240" w:lineRule="auto"/>
      </w:pPr>
      <w:r>
        <w:continuationSeparator/>
      </w:r>
    </w:p>
  </w:footnote>
  <w:footnote w:type="continuationNotice" w:id="1">
    <w:p w14:paraId="7540C0CD" w14:textId="77777777" w:rsidR="00254547" w:rsidRDefault="0025454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945" w:type="pct"/>
      <w:tblInd w:w="-474" w:type="dxa"/>
      <w:tblLayout w:type="fixed"/>
      <w:tblCellMar>
        <w:left w:w="0" w:type="dxa"/>
        <w:right w:w="0" w:type="dxa"/>
      </w:tblCellMar>
      <w:tblLook w:val="04A0" w:firstRow="1" w:lastRow="0" w:firstColumn="1" w:lastColumn="0" w:noHBand="0" w:noVBand="1"/>
      <w:tblDescription w:val="Continuation page header layout table"/>
    </w:tblPr>
    <w:tblGrid>
      <w:gridCol w:w="6192"/>
    </w:tblGrid>
    <w:tr w:rsidR="00B601C0" w:rsidRPr="00F207C0" w14:paraId="508CB859" w14:textId="77777777" w:rsidTr="00B601C0">
      <w:trPr>
        <w:trHeight w:hRule="exact" w:val="268"/>
      </w:trPr>
      <w:tc>
        <w:tcPr>
          <w:tcW w:w="6191" w:type="dxa"/>
          <w:tcMar>
            <w:top w:w="821" w:type="dxa"/>
            <w:left w:w="0" w:type="dxa"/>
          </w:tcMar>
        </w:tcPr>
        <w:p w14:paraId="147E68F2" w14:textId="77777777" w:rsidR="00B601C0" w:rsidRPr="00F207C0" w:rsidRDefault="00B601C0" w:rsidP="001A5CA9"/>
      </w:tc>
    </w:tr>
  </w:tbl>
  <w:p w14:paraId="4188FD28" w14:textId="77777777" w:rsidR="00217980" w:rsidRPr="001A5CA9" w:rsidRDefault="00217980" w:rsidP="001A5C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num w:numId="1" w16cid:durableId="474034028">
    <w:abstractNumId w:val="9"/>
  </w:num>
  <w:num w:numId="2" w16cid:durableId="485820985">
    <w:abstractNumId w:val="7"/>
  </w:num>
  <w:num w:numId="3" w16cid:durableId="268204217">
    <w:abstractNumId w:val="6"/>
  </w:num>
  <w:num w:numId="4" w16cid:durableId="227158013">
    <w:abstractNumId w:val="5"/>
  </w:num>
  <w:num w:numId="5" w16cid:durableId="1904754191">
    <w:abstractNumId w:val="4"/>
  </w:num>
  <w:num w:numId="6" w16cid:durableId="1877234694">
    <w:abstractNumId w:val="8"/>
  </w:num>
  <w:num w:numId="7" w16cid:durableId="831066685">
    <w:abstractNumId w:val="3"/>
  </w:num>
  <w:num w:numId="8" w16cid:durableId="443038602">
    <w:abstractNumId w:val="2"/>
  </w:num>
  <w:num w:numId="9" w16cid:durableId="2000107593">
    <w:abstractNumId w:val="1"/>
  </w:num>
  <w:num w:numId="10" w16cid:durableId="1055007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094"/>
    <w:rsid w:val="00001225"/>
    <w:rsid w:val="00002C81"/>
    <w:rsid w:val="00004CB7"/>
    <w:rsid w:val="000073B8"/>
    <w:rsid w:val="00045235"/>
    <w:rsid w:val="00091382"/>
    <w:rsid w:val="000A07DA"/>
    <w:rsid w:val="000A2BFA"/>
    <w:rsid w:val="000A724A"/>
    <w:rsid w:val="000B0619"/>
    <w:rsid w:val="000B61CA"/>
    <w:rsid w:val="000E43F2"/>
    <w:rsid w:val="000F7610"/>
    <w:rsid w:val="000F7B88"/>
    <w:rsid w:val="00106A14"/>
    <w:rsid w:val="00107E37"/>
    <w:rsid w:val="00114ED7"/>
    <w:rsid w:val="001300CA"/>
    <w:rsid w:val="00140B0E"/>
    <w:rsid w:val="001A5CA9"/>
    <w:rsid w:val="001B2AC1"/>
    <w:rsid w:val="001B403A"/>
    <w:rsid w:val="001B5819"/>
    <w:rsid w:val="001F4583"/>
    <w:rsid w:val="00217980"/>
    <w:rsid w:val="00250C01"/>
    <w:rsid w:val="00254547"/>
    <w:rsid w:val="00271662"/>
    <w:rsid w:val="0027404F"/>
    <w:rsid w:val="00290AAA"/>
    <w:rsid w:val="00293B83"/>
    <w:rsid w:val="002B091C"/>
    <w:rsid w:val="002B3DD3"/>
    <w:rsid w:val="002C2CDD"/>
    <w:rsid w:val="002D45C6"/>
    <w:rsid w:val="002F03FA"/>
    <w:rsid w:val="00313E86"/>
    <w:rsid w:val="00316094"/>
    <w:rsid w:val="00333CD3"/>
    <w:rsid w:val="00340365"/>
    <w:rsid w:val="00342B64"/>
    <w:rsid w:val="00364079"/>
    <w:rsid w:val="00385000"/>
    <w:rsid w:val="003B6FFA"/>
    <w:rsid w:val="003C5528"/>
    <w:rsid w:val="003D03E5"/>
    <w:rsid w:val="003D13AE"/>
    <w:rsid w:val="004072E6"/>
    <w:rsid w:val="004077FB"/>
    <w:rsid w:val="00421651"/>
    <w:rsid w:val="004244FF"/>
    <w:rsid w:val="00424DD9"/>
    <w:rsid w:val="004305E4"/>
    <w:rsid w:val="0046104A"/>
    <w:rsid w:val="004717C5"/>
    <w:rsid w:val="004A24CC"/>
    <w:rsid w:val="004A68FA"/>
    <w:rsid w:val="004F7D9D"/>
    <w:rsid w:val="00523479"/>
    <w:rsid w:val="00543DB7"/>
    <w:rsid w:val="005729B0"/>
    <w:rsid w:val="00583E4F"/>
    <w:rsid w:val="005A3D39"/>
    <w:rsid w:val="005E5C66"/>
    <w:rsid w:val="0060011D"/>
    <w:rsid w:val="00641630"/>
    <w:rsid w:val="00684488"/>
    <w:rsid w:val="006959A7"/>
    <w:rsid w:val="006A3CE7"/>
    <w:rsid w:val="006A7746"/>
    <w:rsid w:val="006C4C50"/>
    <w:rsid w:val="006D76B1"/>
    <w:rsid w:val="006E02C0"/>
    <w:rsid w:val="00713050"/>
    <w:rsid w:val="00741125"/>
    <w:rsid w:val="00746F7F"/>
    <w:rsid w:val="007569C1"/>
    <w:rsid w:val="00763832"/>
    <w:rsid w:val="00765487"/>
    <w:rsid w:val="00772919"/>
    <w:rsid w:val="007D2696"/>
    <w:rsid w:val="007D2FD2"/>
    <w:rsid w:val="007D406E"/>
    <w:rsid w:val="007D6458"/>
    <w:rsid w:val="007D796A"/>
    <w:rsid w:val="007F3652"/>
    <w:rsid w:val="00811117"/>
    <w:rsid w:val="008143B2"/>
    <w:rsid w:val="00823C54"/>
    <w:rsid w:val="00841146"/>
    <w:rsid w:val="00874C50"/>
    <w:rsid w:val="00876F88"/>
    <w:rsid w:val="0088504C"/>
    <w:rsid w:val="0089382B"/>
    <w:rsid w:val="008A1907"/>
    <w:rsid w:val="008A7487"/>
    <w:rsid w:val="008C6BCA"/>
    <w:rsid w:val="008C7424"/>
    <w:rsid w:val="008C7B50"/>
    <w:rsid w:val="008E4B30"/>
    <w:rsid w:val="008E7B7B"/>
    <w:rsid w:val="008F5085"/>
    <w:rsid w:val="00906BEE"/>
    <w:rsid w:val="00917328"/>
    <w:rsid w:val="009243E7"/>
    <w:rsid w:val="00985D58"/>
    <w:rsid w:val="009B3C40"/>
    <w:rsid w:val="009E3511"/>
    <w:rsid w:val="009F7AD9"/>
    <w:rsid w:val="00A33837"/>
    <w:rsid w:val="00A42540"/>
    <w:rsid w:val="00A50939"/>
    <w:rsid w:val="00A57F1B"/>
    <w:rsid w:val="00A83413"/>
    <w:rsid w:val="00AA022F"/>
    <w:rsid w:val="00AA6A40"/>
    <w:rsid w:val="00AA75F6"/>
    <w:rsid w:val="00AB1D7B"/>
    <w:rsid w:val="00AD00FD"/>
    <w:rsid w:val="00AE2B4C"/>
    <w:rsid w:val="00AF0A8E"/>
    <w:rsid w:val="00B27019"/>
    <w:rsid w:val="00B5664D"/>
    <w:rsid w:val="00B601C0"/>
    <w:rsid w:val="00B653E8"/>
    <w:rsid w:val="00B76A83"/>
    <w:rsid w:val="00BA5B40"/>
    <w:rsid w:val="00BB492D"/>
    <w:rsid w:val="00BB7D63"/>
    <w:rsid w:val="00BD0206"/>
    <w:rsid w:val="00C04492"/>
    <w:rsid w:val="00C2098A"/>
    <w:rsid w:val="00C5444A"/>
    <w:rsid w:val="00C612DA"/>
    <w:rsid w:val="00C62C50"/>
    <w:rsid w:val="00C7741E"/>
    <w:rsid w:val="00C875AB"/>
    <w:rsid w:val="00C96E48"/>
    <w:rsid w:val="00CA3DF1"/>
    <w:rsid w:val="00CA4581"/>
    <w:rsid w:val="00CA45F5"/>
    <w:rsid w:val="00CC3A71"/>
    <w:rsid w:val="00CE18D5"/>
    <w:rsid w:val="00CF5AAF"/>
    <w:rsid w:val="00D04109"/>
    <w:rsid w:val="00D611AB"/>
    <w:rsid w:val="00D70966"/>
    <w:rsid w:val="00D86B0F"/>
    <w:rsid w:val="00D97A41"/>
    <w:rsid w:val="00DA11E7"/>
    <w:rsid w:val="00DD3CF6"/>
    <w:rsid w:val="00DD6416"/>
    <w:rsid w:val="00DD6E2F"/>
    <w:rsid w:val="00DF4E0A"/>
    <w:rsid w:val="00E02DCD"/>
    <w:rsid w:val="00E12C60"/>
    <w:rsid w:val="00E22E87"/>
    <w:rsid w:val="00E57630"/>
    <w:rsid w:val="00E86C2B"/>
    <w:rsid w:val="00EB2D52"/>
    <w:rsid w:val="00ED2418"/>
    <w:rsid w:val="00EF7CC9"/>
    <w:rsid w:val="00F01EE2"/>
    <w:rsid w:val="00F207C0"/>
    <w:rsid w:val="00F20AE5"/>
    <w:rsid w:val="00F47E97"/>
    <w:rsid w:val="00F52C14"/>
    <w:rsid w:val="00F60021"/>
    <w:rsid w:val="00F645C7"/>
    <w:rsid w:val="00F656F1"/>
    <w:rsid w:val="00FD0C20"/>
    <w:rsid w:val="00FF4243"/>
    <w:rsid w:val="00FF7B82"/>
    <w:rsid w:val="018BF8AC"/>
    <w:rsid w:val="2C3DEB01"/>
    <w:rsid w:val="3F7A7DF0"/>
    <w:rsid w:val="4AE3991A"/>
    <w:rsid w:val="5072B2E5"/>
    <w:rsid w:val="666D7496"/>
    <w:rsid w:val="69995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B3E62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BEE"/>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906BEE"/>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AA75F6"/>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906BEE"/>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906BEE"/>
    <w:rPr>
      <w:rFonts w:asciiTheme="majorHAnsi" w:eastAsiaTheme="majorEastAsia" w:hAnsiTheme="majorHAnsi" w:cstheme="majorBidi"/>
      <w:iCs/>
      <w:caps/>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906BEE"/>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AA75F6"/>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AA75F6"/>
    <w:pPr>
      <w:spacing w:after="120"/>
    </w:pPr>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after="120"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pPr>
      <w:spacing w:after="120"/>
    </w:pPr>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spacing w:after="120"/>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after="120"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spacing w:after="120"/>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AA75F6"/>
    <w:pPr>
      <w:spacing w:line="240" w:lineRule="auto"/>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pPr>
      <w:spacing w:line="240" w:lineRule="auto"/>
    </w:pPr>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pPr>
      <w:spacing w:line="240" w:lineRule="auto"/>
    </w:pPr>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10"/>
    <w:semiHidden/>
    <w:unhideWhenUsed/>
    <w:rsid w:val="00AA75F6"/>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pPr>
      <w:spacing w:line="240" w:lineRule="auto"/>
    </w:pPr>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954F72"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pPr>
      <w:spacing w:line="240" w:lineRule="auto"/>
    </w:pPr>
    <w:rPr>
      <w:szCs w:val="20"/>
    </w:rPr>
  </w:style>
  <w:style w:type="character" w:customStyle="1" w:styleId="FootnoteTextChar">
    <w:name w:val="Footnote Text Char"/>
    <w:basedOn w:val="DefaultParagraphFont"/>
    <w:link w:val="FootnoteText"/>
    <w:uiPriority w:val="99"/>
    <w:semiHidden/>
    <w:rsid w:val="00AA75F6"/>
    <w:rPr>
      <w:szCs w:val="20"/>
    </w:rPr>
  </w:style>
  <w:style w:type="table" w:styleId="GridTable1Light">
    <w:name w:val="Grid Table 1 Light"/>
    <w:basedOn w:val="Table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75F6"/>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75F6"/>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75F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75F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75F6"/>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75F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75F6"/>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AA75F6"/>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AA75F6"/>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AA75F6"/>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AA75F6"/>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AA75F6"/>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AA75F6"/>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AA75F6"/>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AA75F6"/>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pPr>
      <w:spacing w:line="240" w:lineRule="auto"/>
    </w:pPr>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iPriority w:val="99"/>
    <w:semiHidden/>
    <w:unhideWhenUsed/>
    <w:rsid w:val="00AA75F6"/>
    <w:rPr>
      <w:color w:val="0563C1" w:themeColor="hyperlink"/>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D03E5"/>
    <w:rPr>
      <w:i/>
      <w:iCs/>
      <w:color w:val="D01818" w:themeColor="accent1" w:themeShade="BF"/>
    </w:rPr>
  </w:style>
  <w:style w:type="paragraph" w:styleId="IntenseQuote">
    <w:name w:val="Intense Quote"/>
    <w:basedOn w:val="Normal"/>
    <w:next w:val="Normal"/>
    <w:link w:val="IntenseQuoteChar"/>
    <w:uiPriority w:val="30"/>
    <w:semiHidden/>
    <w:unhideWhenUsed/>
    <w:qFormat/>
    <w:rsid w:val="003D03E5"/>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3D03E5"/>
    <w:rPr>
      <w:i/>
      <w:iCs/>
      <w:color w:val="D01818" w:themeColor="accent1" w:themeShade="BF"/>
    </w:rPr>
  </w:style>
  <w:style w:type="character" w:styleId="IntenseReference">
    <w:name w:val="Intense Reference"/>
    <w:basedOn w:val="DefaultParagraphFont"/>
    <w:uiPriority w:val="32"/>
    <w:semiHidden/>
    <w:unhideWhenUsed/>
    <w:qFormat/>
    <w:rsid w:val="003D03E5"/>
    <w:rPr>
      <w:b/>
      <w:bCs/>
      <w:caps w:val="0"/>
      <w:smallCaps/>
      <w:color w:val="D01818" w:themeColor="accent1" w:themeShade="BF"/>
      <w:spacing w:val="5"/>
    </w:rPr>
  </w:style>
  <w:style w:type="table" w:styleId="LightGrid">
    <w:name w:val="Light Grid"/>
    <w:basedOn w:val="Table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spacing w:after="120"/>
      <w:ind w:left="360"/>
      <w:contextualSpacing/>
    </w:pPr>
  </w:style>
  <w:style w:type="paragraph" w:styleId="ListContinue2">
    <w:name w:val="List Continue 2"/>
    <w:basedOn w:val="Normal"/>
    <w:uiPriority w:val="99"/>
    <w:semiHidden/>
    <w:unhideWhenUsed/>
    <w:rsid w:val="00AA75F6"/>
    <w:pPr>
      <w:spacing w:after="120"/>
      <w:ind w:left="720"/>
      <w:contextualSpacing/>
    </w:pPr>
  </w:style>
  <w:style w:type="paragraph" w:styleId="ListContinue3">
    <w:name w:val="List Continue 3"/>
    <w:basedOn w:val="Normal"/>
    <w:uiPriority w:val="99"/>
    <w:semiHidden/>
    <w:unhideWhenUsed/>
    <w:rsid w:val="00AA75F6"/>
    <w:pPr>
      <w:spacing w:after="120"/>
      <w:ind w:left="1080"/>
      <w:contextualSpacing/>
    </w:pPr>
  </w:style>
  <w:style w:type="paragraph" w:styleId="ListContinue4">
    <w:name w:val="List Continue 4"/>
    <w:basedOn w:val="Normal"/>
    <w:uiPriority w:val="99"/>
    <w:semiHidden/>
    <w:unhideWhenUsed/>
    <w:rsid w:val="00AA75F6"/>
    <w:pPr>
      <w:spacing w:after="120"/>
      <w:ind w:left="1440"/>
      <w:contextualSpacing/>
    </w:pPr>
  </w:style>
  <w:style w:type="paragraph" w:styleId="ListContinue5">
    <w:name w:val="List Continue 5"/>
    <w:basedOn w:val="Normal"/>
    <w:uiPriority w:val="99"/>
    <w:semiHidden/>
    <w:unhideWhenUsed/>
    <w:rsid w:val="00AA75F6"/>
    <w:pPr>
      <w:spacing w:after="120"/>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semiHidden/>
    <w:unhideWhenUsed/>
    <w:qFormat/>
    <w:rsid w:val="00AA75F6"/>
    <w:pPr>
      <w:ind w:left="720"/>
      <w:contextualSpacing/>
    </w:pPr>
  </w:style>
  <w:style w:type="table" w:styleId="ListTable1Light">
    <w:name w:val="List Table 1 Light"/>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75F6"/>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AA75F6"/>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AA75F6"/>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AA75F6"/>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AA75F6"/>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AA75F6"/>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75F6"/>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AA75F6"/>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AA75F6"/>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AA75F6"/>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AA75F6"/>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AA75F6"/>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75F6"/>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75F6"/>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75F6"/>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75F6"/>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75F6"/>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75F6"/>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pPr>
      <w:spacing w:line="240" w:lineRule="auto"/>
    </w:pPr>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styleId="PlainTable1">
    <w:name w:val="Plain Table 1"/>
    <w:basedOn w:val="Table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75F6"/>
    <w:rPr>
      <w:i/>
      <w:iCs/>
      <w:color w:val="404040" w:themeColor="text1" w:themeTint="BF"/>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spacing w:line="240" w:lineRule="auto"/>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semiHidden/>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table" w:styleId="Table3Deffects1">
    <w:name w:val="Table 3D effects 1"/>
    <w:basedOn w:val="Table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semiHidden/>
    <w:unhideWhenUsed/>
    <w:qFormat/>
    <w:rsid w:val="00AA75F6"/>
    <w:pPr>
      <w:spacing w:before="240" w:after="0" w:line="259" w:lineRule="auto"/>
      <w:contextualSpacing w:val="0"/>
      <w:jc w:val="left"/>
      <w:outlineLvl w:val="9"/>
    </w:pPr>
    <w:rPr>
      <w:caps w:val="0"/>
      <w:color w:val="D01818"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balala\AppData\Roaming\Microsoft\Templates\Polished%20resume,%20designed%20by%20MOO.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783330655096683"/>
          <c:y val="0.25193344514246196"/>
          <c:w val="0.66341635866945203"/>
          <c:h val="0.29338810085562411"/>
        </c:manualLayout>
      </c:layout>
      <c:doughnutChart>
        <c:varyColors val="1"/>
        <c:ser>
          <c:idx val="0"/>
          <c:order val="0"/>
          <c:tx>
            <c:strRef>
              <c:f>Sheet1!$B$1</c:f>
              <c:strCache>
                <c:ptCount val="1"/>
                <c:pt idx="0">
                  <c:v>Skills</c:v>
                </c:pt>
              </c:strCache>
            </c:strRef>
          </c:tx>
          <c:dPt>
            <c:idx val="0"/>
            <c:bubble3D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extLst>
              <c:ext xmlns:c16="http://schemas.microsoft.com/office/drawing/2014/chart" uri="{C3380CC4-5D6E-409C-BE32-E72D297353CC}">
                <c16:uniqueId val="{00000001-7DAA-4746-AAE8-7E80B62F4773}"/>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7DAA-4746-AAE8-7E80B62F4773}"/>
              </c:ext>
            </c:extLst>
          </c:dPt>
          <c:dPt>
            <c:idx val="2"/>
            <c:bubble3D val="0"/>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extLst>
              <c:ext xmlns:c16="http://schemas.microsoft.com/office/drawing/2014/chart" uri="{C3380CC4-5D6E-409C-BE32-E72D297353CC}">
                <c16:uniqueId val="{00000005-7DAA-4746-AAE8-7E80B62F4773}"/>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7DAA-4746-AAE8-7E80B62F4773}"/>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7DAA-4746-AAE8-7E80B62F4773}"/>
              </c:ext>
            </c:extLst>
          </c:dPt>
          <c:cat>
            <c:strRef>
              <c:f>Sheet1!$A$2:$A$6</c:f>
              <c:strCache>
                <c:ptCount val="5"/>
                <c:pt idx="0">
                  <c:v>HTML5</c:v>
                </c:pt>
                <c:pt idx="1">
                  <c:v>Java Script</c:v>
                </c:pt>
                <c:pt idx="2">
                  <c:v> CSS3</c:v>
                </c:pt>
                <c:pt idx="3">
                  <c:v> Jasmine</c:v>
                </c:pt>
                <c:pt idx="4">
                  <c:v>Python</c:v>
                </c:pt>
              </c:strCache>
            </c:strRef>
          </c:cat>
          <c:val>
            <c:numRef>
              <c:f>Sheet1!$B$2:$B$6</c:f>
              <c:numCache>
                <c:formatCode>General</c:formatCode>
                <c:ptCount val="5"/>
                <c:pt idx="0">
                  <c:v>3.5</c:v>
                </c:pt>
                <c:pt idx="1">
                  <c:v>2</c:v>
                </c:pt>
                <c:pt idx="2">
                  <c:v>2</c:v>
                </c:pt>
                <c:pt idx="3">
                  <c:v>0.5</c:v>
                </c:pt>
                <c:pt idx="4">
                  <c:v>1</c:v>
                </c:pt>
              </c:numCache>
            </c:numRef>
          </c:val>
          <c:extLst>
            <c:ext xmlns:c16="http://schemas.microsoft.com/office/drawing/2014/chart" uri="{C3380CC4-5D6E-409C-BE32-E72D297353CC}">
              <c16:uniqueId val="{00000000-9FA5-498D-87BC-A93954F161E0}"/>
            </c:ext>
          </c:extLst>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F8119817B3496AA44B0EC56B7AF64E"/>
        <w:category>
          <w:name w:val="General"/>
          <w:gallery w:val="placeholder"/>
        </w:category>
        <w:types>
          <w:type w:val="bbPlcHdr"/>
        </w:types>
        <w:behaviors>
          <w:behavior w:val="content"/>
        </w:behaviors>
        <w:guid w:val="{CA2A3822-3197-4E15-B1AB-E120B3045813}"/>
      </w:docPartPr>
      <w:docPartBody>
        <w:p w:rsidR="00B23266" w:rsidRDefault="00A24999">
          <w:pPr>
            <w:pStyle w:val="94F8119817B3496AA44B0EC56B7AF64E"/>
          </w:pPr>
          <w:r w:rsidRPr="00906BEE">
            <w:t>Objective</w:t>
          </w:r>
        </w:p>
      </w:docPartBody>
    </w:docPart>
    <w:docPart>
      <w:docPartPr>
        <w:name w:val="68961A3B27DB49EDAE5DADFFA3DDD4AE"/>
        <w:category>
          <w:name w:val="General"/>
          <w:gallery w:val="placeholder"/>
        </w:category>
        <w:types>
          <w:type w:val="bbPlcHdr"/>
        </w:types>
        <w:behaviors>
          <w:behavior w:val="content"/>
        </w:behaviors>
        <w:guid w:val="{7C564A2F-CA52-4C64-A654-FD53D84B534C}"/>
      </w:docPartPr>
      <w:docPartBody>
        <w:p w:rsidR="00B23266" w:rsidRDefault="00A24999">
          <w:pPr>
            <w:pStyle w:val="68961A3B27DB49EDAE5DADFFA3DDD4AE"/>
          </w:pPr>
          <w:r w:rsidRPr="00906BEE">
            <w:t>Skills</w:t>
          </w:r>
        </w:p>
      </w:docPartBody>
    </w:docPart>
    <w:docPart>
      <w:docPartPr>
        <w:name w:val="729E8CCAB4B141319AD56468F1BC4CEA"/>
        <w:category>
          <w:name w:val="General"/>
          <w:gallery w:val="placeholder"/>
        </w:category>
        <w:types>
          <w:type w:val="bbPlcHdr"/>
        </w:types>
        <w:behaviors>
          <w:behavior w:val="content"/>
        </w:behaviors>
        <w:guid w:val="{1B1DD256-9F76-4E48-8323-14903A650300}"/>
      </w:docPartPr>
      <w:docPartBody>
        <w:p w:rsidR="00B23266" w:rsidRDefault="00A24999">
          <w:pPr>
            <w:pStyle w:val="729E8CCAB4B141319AD56468F1BC4CEA"/>
          </w:pPr>
          <w:r>
            <w:t>Your name</w:t>
          </w:r>
        </w:p>
      </w:docPartBody>
    </w:docPart>
    <w:docPart>
      <w:docPartPr>
        <w:name w:val="A26F99D1B5D549F49A1C6E02ED03437D"/>
        <w:category>
          <w:name w:val="General"/>
          <w:gallery w:val="placeholder"/>
        </w:category>
        <w:types>
          <w:type w:val="bbPlcHdr"/>
        </w:types>
        <w:behaviors>
          <w:behavior w:val="content"/>
        </w:behaviors>
        <w:guid w:val="{051AC57A-504D-4B95-AE5E-A5F73956B59C}"/>
      </w:docPartPr>
      <w:docPartBody>
        <w:p w:rsidR="00B23266" w:rsidRDefault="00A24999">
          <w:pPr>
            <w:pStyle w:val="A26F99D1B5D549F49A1C6E02ED03437D"/>
          </w:pPr>
          <w:r w:rsidRPr="00906BEE">
            <w:t>Experience</w:t>
          </w:r>
        </w:p>
      </w:docPartBody>
    </w:docPart>
    <w:docPart>
      <w:docPartPr>
        <w:name w:val="5967E67A39AA4BACA4027092C2B346F6"/>
        <w:category>
          <w:name w:val="General"/>
          <w:gallery w:val="placeholder"/>
        </w:category>
        <w:types>
          <w:type w:val="bbPlcHdr"/>
        </w:types>
        <w:behaviors>
          <w:behavior w:val="content"/>
        </w:behaviors>
        <w:guid w:val="{40EE400B-8064-4DCD-A943-DBAB45F6B15A}"/>
      </w:docPartPr>
      <w:docPartBody>
        <w:p w:rsidR="00B23266" w:rsidRDefault="00A24999">
          <w:pPr>
            <w:pStyle w:val="5967E67A39AA4BACA4027092C2B346F6"/>
          </w:pPr>
          <w:r w:rsidRPr="00906BEE">
            <w:t>Education</w:t>
          </w:r>
        </w:p>
      </w:docPartBody>
    </w:docPart>
    <w:docPart>
      <w:docPartPr>
        <w:name w:val="DA474AE99A8F451B8B74298D1480006D"/>
        <w:category>
          <w:name w:val="General"/>
          <w:gallery w:val="placeholder"/>
        </w:category>
        <w:types>
          <w:type w:val="bbPlcHdr"/>
        </w:types>
        <w:behaviors>
          <w:behavior w:val="content"/>
        </w:behaviors>
        <w:guid w:val="{5A0D300A-26C8-44E1-9435-FCA0D5F4C9C6}"/>
      </w:docPartPr>
      <w:docPartBody>
        <w:p w:rsidR="00B23266" w:rsidRDefault="00A24999">
          <w:pPr>
            <w:pStyle w:val="DA474AE99A8F451B8B74298D1480006D"/>
          </w:pPr>
          <w:r w:rsidRPr="00906BEE">
            <w:t>Volunteer Experience or Leadership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999"/>
    <w:rsid w:val="0097550D"/>
    <w:rsid w:val="00A24999"/>
    <w:rsid w:val="00B23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F8119817B3496AA44B0EC56B7AF64E">
    <w:name w:val="94F8119817B3496AA44B0EC56B7AF64E"/>
  </w:style>
  <w:style w:type="paragraph" w:customStyle="1" w:styleId="68961A3B27DB49EDAE5DADFFA3DDD4AE">
    <w:name w:val="68961A3B27DB49EDAE5DADFFA3DDD4AE"/>
  </w:style>
  <w:style w:type="paragraph" w:customStyle="1" w:styleId="729E8CCAB4B141319AD56468F1BC4CEA">
    <w:name w:val="729E8CCAB4B141319AD56468F1BC4CEA"/>
  </w:style>
  <w:style w:type="paragraph" w:customStyle="1" w:styleId="A26F99D1B5D549F49A1C6E02ED03437D">
    <w:name w:val="A26F99D1B5D549F49A1C6E02ED03437D"/>
  </w:style>
  <w:style w:type="paragraph" w:customStyle="1" w:styleId="5967E67A39AA4BACA4027092C2B346F6">
    <w:name w:val="5967E67A39AA4BACA4027092C2B346F6"/>
  </w:style>
  <w:style w:type="paragraph" w:customStyle="1" w:styleId="DA474AE99A8F451B8B74298D1480006D">
    <w:name w:val="DA474AE99A8F451B8B74298D148000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073A543E882D8499F3984671F857647" ma:contentTypeVersion="7" ma:contentTypeDescription="Create a new document." ma:contentTypeScope="" ma:versionID="bd55ca1894e2838617f64de5b6cafa16">
  <xsd:schema xmlns:xsd="http://www.w3.org/2001/XMLSchema" xmlns:xs="http://www.w3.org/2001/XMLSchema" xmlns:p="http://schemas.microsoft.com/office/2006/metadata/properties" xmlns:ns3="2535c2aa-4699-4b12-bb12-005fb22a545b" xmlns:ns4="28642154-cc26-4c6c-937d-e626b634b3d9" targetNamespace="http://schemas.microsoft.com/office/2006/metadata/properties" ma:root="true" ma:fieldsID="eaabca5ab08c1f2add43a3b93ebdacb2" ns3:_="" ns4:_="">
    <xsd:import namespace="2535c2aa-4699-4b12-bb12-005fb22a545b"/>
    <xsd:import namespace="28642154-cc26-4c6c-937d-e626b634b3d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35c2aa-4699-4b12-bb12-005fb22a54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8642154-cc26-4c6c-937d-e626b634b3d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3E2D88-C24C-440A-9B5A-A90CDB58CF6A}">
  <ds:schemaRefs>
    <ds:schemaRef ds:uri="http://schemas.microsoft.com/sharepoint/v3/contenttype/forms"/>
  </ds:schemaRefs>
</ds:datastoreItem>
</file>

<file path=customXml/itemProps2.xml><?xml version="1.0" encoding="utf-8"?>
<ds:datastoreItem xmlns:ds="http://schemas.openxmlformats.org/officeDocument/2006/customXml" ds:itemID="{0CF66ECC-E628-4AC9-B31B-E5B9F7843070}">
  <ds:schemaRefs>
    <ds:schemaRef ds:uri="2535c2aa-4699-4b12-bb12-005fb22a545b"/>
    <ds:schemaRef ds:uri="http://purl.org/dc/terms/"/>
    <ds:schemaRef ds:uri="http://schemas.openxmlformats.org/package/2006/metadata/core-properties"/>
    <ds:schemaRef ds:uri="http://schemas.microsoft.com/office/infopath/2007/PartnerControls"/>
    <ds:schemaRef ds:uri="http://schemas.microsoft.com/office/2006/metadata/properties"/>
    <ds:schemaRef ds:uri="28642154-cc26-4c6c-937d-e626b634b3d9"/>
    <ds:schemaRef ds:uri="http://schemas.microsoft.com/office/2006/documentManagement/types"/>
    <ds:schemaRef ds:uri="http://www.w3.org/XML/1998/namespace"/>
    <ds:schemaRef ds:uri="http://purl.org/dc/dcmitype/"/>
    <ds:schemaRef ds:uri="http://purl.org/dc/elements/1.1/"/>
  </ds:schemaRefs>
</ds:datastoreItem>
</file>

<file path=customXml/itemProps3.xml><?xml version="1.0" encoding="utf-8"?>
<ds:datastoreItem xmlns:ds="http://schemas.openxmlformats.org/officeDocument/2006/customXml" ds:itemID="{CA4F9A72-9A65-4314-A2CA-05AD89892F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35c2aa-4699-4b12-bb12-005fb22a545b"/>
    <ds:schemaRef ds:uri="28642154-cc26-4c6c-937d-e626b634b3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Polished resume, designed by MOO</Template>
  <TotalTime>0</TotalTime>
  <Pages>2</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2023-02-07T17:16:00Z</dcterms:created>
  <dcterms:modified xsi:type="dcterms:W3CDTF">2023-02-07T17:16:00Z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0x0101006073A543E882D8499F3984671F857647</vt:lpwstr>
  </property>
</Properties>
</file>